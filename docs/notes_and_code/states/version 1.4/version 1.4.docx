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1CB" w:rsidRDefault="009931CB">
      <w:r>
        <w:t>This version is a step towards building a network. It provided means of analyzing data relating to roads, and ultimately identifies places where multiple routes link up. Next step will be connecting these intersections together into arrays of points, which will be analyzed.</w:t>
      </w:r>
    </w:p>
    <w:p w:rsidR="009931CB" w:rsidRDefault="009931CB">
      <w:r>
        <w:t>Connecting Points (in version 1.5)</w:t>
      </w:r>
    </w:p>
    <w:p w:rsidR="009931CB" w:rsidRDefault="009931CB" w:rsidP="00D23F63">
      <w:pPr>
        <w:numPr>
          <w:ilvl w:val="0"/>
          <w:numId w:val="1"/>
        </w:numPr>
      </w:pPr>
      <w:r>
        <w:t>Serialize array into points (</w:t>
      </w:r>
      <w:r w:rsidRPr="00D23F63">
        <w:rPr>
          <w:rFonts w:ascii="Courier" w:hAnsi="Courier"/>
        </w:rPr>
        <w:t>var pts</w:t>
      </w:r>
      <w:r>
        <w:t>)</w:t>
      </w:r>
    </w:p>
    <w:p w:rsidR="009931CB" w:rsidRDefault="009931CB" w:rsidP="00D23F63">
      <w:pPr>
        <w:numPr>
          <w:ilvl w:val="0"/>
          <w:numId w:val="1"/>
        </w:numPr>
      </w:pPr>
      <w:bookmarkStart w:id="0" w:name="_GoBack"/>
      <w:bookmarkEnd w:id="0"/>
      <w:r>
        <w:t xml:space="preserve">Get list of intersections: points from </w:t>
      </w:r>
      <w:r>
        <w:rPr>
          <w:rFonts w:ascii="Courier" w:hAnsi="Courier"/>
        </w:rPr>
        <w:t>pts</w:t>
      </w:r>
      <w:r>
        <w:t xml:space="preserve"> which repeat more than two times.</w:t>
      </w:r>
    </w:p>
    <w:p w:rsidR="009931CB" w:rsidRDefault="009931CB" w:rsidP="00DF6F74">
      <w:pPr>
        <w:numPr>
          <w:ilvl w:val="0"/>
          <w:numId w:val="1"/>
        </w:numPr>
      </w:pPr>
      <w:r>
        <w:t xml:space="preserve">Iterate through intersections, finding instances in </w:t>
      </w:r>
      <w:r>
        <w:rPr>
          <w:rFonts w:ascii="Courier" w:hAnsi="Courier"/>
        </w:rPr>
        <w:t>pts</w:t>
      </w:r>
      <w:r>
        <w:t xml:space="preserve"> and expanding outward in both directions, until a point occurring in intersections is found. A list of points is collected.</w:t>
      </w:r>
    </w:p>
    <w:p w:rsidR="009931CB" w:rsidRDefault="009931CB" w:rsidP="00DF6F74">
      <w:pPr>
        <w:numPr>
          <w:ilvl w:val="0"/>
          <w:numId w:val="1"/>
        </w:numPr>
      </w:pPr>
      <w:r>
        <w:t>The list of points is assigned to an object represeting the intersection.</w:t>
      </w:r>
    </w:p>
    <w:p w:rsidR="009931CB" w:rsidRPr="00D23F63" w:rsidRDefault="009931CB" w:rsidP="00D23F63">
      <w:pPr>
        <w:numPr>
          <w:ilvl w:val="0"/>
          <w:numId w:val="1"/>
        </w:numPr>
      </w:pPr>
      <w:r>
        <w:t>Use a tree-branch search method after.</w:t>
      </w:r>
    </w:p>
    <w:sectPr w:rsidR="009931CB" w:rsidRPr="00D23F63" w:rsidSect="00CF3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E74D6"/>
    <w:multiLevelType w:val="hybridMultilevel"/>
    <w:tmpl w:val="02A0F7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5753"/>
    <w:rsid w:val="005A0CF3"/>
    <w:rsid w:val="005D59C3"/>
    <w:rsid w:val="00705273"/>
    <w:rsid w:val="009931CB"/>
    <w:rsid w:val="00AE5753"/>
    <w:rsid w:val="00C37AC6"/>
    <w:rsid w:val="00CF335E"/>
    <w:rsid w:val="00D23F63"/>
    <w:rsid w:val="00DF6F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5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157</TotalTime>
  <Pages>1</Pages>
  <Words>107</Words>
  <Characters>611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WSFCS Workstation</cp:lastModifiedBy>
  <cp:revision>5</cp:revision>
  <dcterms:created xsi:type="dcterms:W3CDTF">2014-11-11T23:30:00Z</dcterms:created>
  <dcterms:modified xsi:type="dcterms:W3CDTF">2014-11-19T20:09:00Z</dcterms:modified>
</cp:coreProperties>
</file>